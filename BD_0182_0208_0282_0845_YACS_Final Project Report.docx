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5D8F5" w14:textId="77777777" w:rsidR="00C6554A" w:rsidRPr="008B5277" w:rsidRDefault="00D3231D" w:rsidP="00C6554A">
      <w:pPr>
        <w:pStyle w:val="Photo"/>
      </w:pPr>
      <w:bookmarkStart w:id="0" w:name="_Toc321147149"/>
      <w:bookmarkStart w:id="1" w:name="_Toc318188227"/>
      <w:bookmarkStart w:id="2" w:name="_Toc318188327"/>
      <w:bookmarkStart w:id="3" w:name="_Toc318189312"/>
      <w:bookmarkStart w:id="4" w:name="_Toc321147011"/>
      <w:r>
        <w:rPr>
          <w:rFonts w:ascii="Helvetica" w:hAnsi="Helvetica" w:cs="Helvetica"/>
          <w:noProof/>
          <w:sz w:val="24"/>
          <w:szCs w:val="24"/>
          <w:lang w:val="en-IN" w:eastAsia="en-IN"/>
        </w:rPr>
        <w:drawing>
          <wp:inline distT="0" distB="0" distL="0" distR="0" wp14:anchorId="5B967DE3" wp14:editId="37686727">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73310192" w14:textId="77777777" w:rsidR="000D35E4" w:rsidRDefault="00CF6867" w:rsidP="00D3231D">
      <w:pPr>
        <w:pStyle w:val="Title"/>
        <w:jc w:val="center"/>
      </w:pPr>
      <w:r>
        <w:t>CS322</w:t>
      </w:r>
      <w:r w:rsidR="000D35E4">
        <w:t>:</w:t>
      </w:r>
      <w:r w:rsidR="00D3231D">
        <w:t>Big Data</w:t>
      </w:r>
    </w:p>
    <w:p w14:paraId="3A1644B0" w14:textId="77777777" w:rsidR="000D35E4" w:rsidRDefault="000D35E4" w:rsidP="00C6554A">
      <w:pPr>
        <w:pStyle w:val="Title"/>
      </w:pPr>
    </w:p>
    <w:p w14:paraId="0355D727" w14:textId="77777777" w:rsidR="000D35E4" w:rsidRDefault="000D35E4" w:rsidP="00C6554A">
      <w:pPr>
        <w:pStyle w:val="Title"/>
      </w:pPr>
    </w:p>
    <w:p w14:paraId="0F2BA406" w14:textId="77777777" w:rsidR="000D35E4" w:rsidRDefault="000D35E4" w:rsidP="00C6554A">
      <w:pPr>
        <w:pStyle w:val="Title"/>
      </w:pPr>
    </w:p>
    <w:p w14:paraId="18403E24" w14:textId="77777777" w:rsidR="000D35E4" w:rsidRDefault="000D35E4" w:rsidP="00C6554A">
      <w:pPr>
        <w:pStyle w:val="Title"/>
      </w:pPr>
    </w:p>
    <w:p w14:paraId="739CBB40" w14:textId="77777777" w:rsidR="000D35E4" w:rsidRDefault="000D35E4" w:rsidP="00C6554A">
      <w:pPr>
        <w:pStyle w:val="Title"/>
      </w:pPr>
    </w:p>
    <w:p w14:paraId="5EC86DB9" w14:textId="77777777" w:rsidR="000D35E4" w:rsidRDefault="000D35E4" w:rsidP="00C6554A">
      <w:pPr>
        <w:pStyle w:val="Title"/>
      </w:pPr>
    </w:p>
    <w:p w14:paraId="4A264C91" w14:textId="77777777" w:rsidR="00C6554A" w:rsidRDefault="001F4186" w:rsidP="00294135">
      <w:pPr>
        <w:pStyle w:val="Title"/>
        <w:jc w:val="center"/>
      </w:pPr>
      <w:r>
        <w:t>Final Class Project Report</w:t>
      </w:r>
    </w:p>
    <w:p w14:paraId="3A5421E8" w14:textId="77777777" w:rsidR="00C6554A" w:rsidRPr="00D5413C" w:rsidRDefault="00C6554A" w:rsidP="00C6554A">
      <w:pPr>
        <w:pStyle w:val="Subtitle"/>
      </w:pPr>
    </w:p>
    <w:p w14:paraId="48A582D8" w14:textId="7A1CD2BC" w:rsidR="000941DC" w:rsidRPr="00294135" w:rsidRDefault="001F4186" w:rsidP="00294135">
      <w:pPr>
        <w:pStyle w:val="ContactInfo"/>
        <w:jc w:val="left"/>
        <w:rPr>
          <w:b/>
        </w:rPr>
      </w:pPr>
      <w:r w:rsidRPr="00294135">
        <w:rPr>
          <w:b/>
        </w:rPr>
        <w:t>Project</w:t>
      </w:r>
      <w:r w:rsidR="00294135">
        <w:rPr>
          <w:b/>
        </w:rPr>
        <w:t xml:space="preserve"> (FPL Analytics / YACS coding): </w:t>
      </w:r>
      <w:r w:rsidR="003657BC">
        <w:rPr>
          <w:b/>
        </w:rPr>
        <w:t>YACS</w:t>
      </w:r>
      <w:r w:rsidR="00294135">
        <w:rPr>
          <w:b/>
        </w:rPr>
        <w:t xml:space="preserve">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xml:space="preserve">: </w:t>
      </w:r>
      <w:r w:rsidR="003657BC">
        <w:rPr>
          <w:b/>
        </w:rPr>
        <w:t>06-12-20</w:t>
      </w:r>
    </w:p>
    <w:p w14:paraId="10996FD7"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56E02C3A" w14:textId="77777777" w:rsidTr="00D01328">
        <w:tc>
          <w:tcPr>
            <w:tcW w:w="931" w:type="dxa"/>
          </w:tcPr>
          <w:p w14:paraId="696436A3" w14:textId="77777777" w:rsidR="00D01328" w:rsidRDefault="00D01328" w:rsidP="00C6554A">
            <w:pPr>
              <w:pStyle w:val="ContactInfo"/>
            </w:pPr>
            <w:r>
              <w:t>SNo</w:t>
            </w:r>
          </w:p>
        </w:tc>
        <w:tc>
          <w:tcPr>
            <w:tcW w:w="3464" w:type="dxa"/>
          </w:tcPr>
          <w:p w14:paraId="4490F982" w14:textId="77777777" w:rsidR="00D01328" w:rsidRDefault="00D01328" w:rsidP="00C6554A">
            <w:pPr>
              <w:pStyle w:val="ContactInfo"/>
            </w:pPr>
            <w:r>
              <w:t>Name</w:t>
            </w:r>
          </w:p>
        </w:tc>
        <w:tc>
          <w:tcPr>
            <w:tcW w:w="2185" w:type="dxa"/>
          </w:tcPr>
          <w:p w14:paraId="08C0D875" w14:textId="77777777" w:rsidR="00D01328" w:rsidRDefault="007820D7" w:rsidP="00C6554A">
            <w:pPr>
              <w:pStyle w:val="ContactInfo"/>
            </w:pPr>
            <w:r>
              <w:t>SRN</w:t>
            </w:r>
          </w:p>
        </w:tc>
        <w:tc>
          <w:tcPr>
            <w:tcW w:w="2050" w:type="dxa"/>
          </w:tcPr>
          <w:p w14:paraId="693CA704" w14:textId="77777777" w:rsidR="00D01328" w:rsidRDefault="00D01328" w:rsidP="00C6554A">
            <w:pPr>
              <w:pStyle w:val="ContactInfo"/>
            </w:pPr>
            <w:r>
              <w:t>Class/Section</w:t>
            </w:r>
          </w:p>
        </w:tc>
      </w:tr>
      <w:tr w:rsidR="00D01328" w14:paraId="0BA41AEE" w14:textId="77777777" w:rsidTr="00D01328">
        <w:tc>
          <w:tcPr>
            <w:tcW w:w="931" w:type="dxa"/>
          </w:tcPr>
          <w:p w14:paraId="710D9CDC" w14:textId="77777777" w:rsidR="00D01328" w:rsidRDefault="007820D7" w:rsidP="00C6554A">
            <w:pPr>
              <w:pStyle w:val="ContactInfo"/>
            </w:pPr>
            <w:r>
              <w:t>1</w:t>
            </w:r>
          </w:p>
        </w:tc>
        <w:tc>
          <w:tcPr>
            <w:tcW w:w="3464" w:type="dxa"/>
          </w:tcPr>
          <w:p w14:paraId="3247A46D" w14:textId="4F069474" w:rsidR="00D01328" w:rsidRDefault="003657BC" w:rsidP="00C6554A">
            <w:pPr>
              <w:pStyle w:val="ContactInfo"/>
            </w:pPr>
            <w:r>
              <w:t>Neeli Krishna Dheeraj</w:t>
            </w:r>
          </w:p>
        </w:tc>
        <w:tc>
          <w:tcPr>
            <w:tcW w:w="2185" w:type="dxa"/>
          </w:tcPr>
          <w:p w14:paraId="017BB0DC" w14:textId="6B390BC3" w:rsidR="00D01328" w:rsidRDefault="003657BC" w:rsidP="00C6554A">
            <w:pPr>
              <w:pStyle w:val="ContactInfo"/>
            </w:pPr>
            <w:r>
              <w:t>PES1201800182</w:t>
            </w:r>
          </w:p>
        </w:tc>
        <w:tc>
          <w:tcPr>
            <w:tcW w:w="2050" w:type="dxa"/>
          </w:tcPr>
          <w:p w14:paraId="013C9170" w14:textId="06851F05" w:rsidR="00D01328" w:rsidRDefault="003657BC" w:rsidP="00C6554A">
            <w:pPr>
              <w:pStyle w:val="ContactInfo"/>
            </w:pPr>
            <w:r>
              <w:t>C</w:t>
            </w:r>
          </w:p>
        </w:tc>
      </w:tr>
      <w:tr w:rsidR="00D01328" w14:paraId="62C4F258" w14:textId="77777777" w:rsidTr="00D01328">
        <w:tc>
          <w:tcPr>
            <w:tcW w:w="931" w:type="dxa"/>
          </w:tcPr>
          <w:p w14:paraId="31A9E600" w14:textId="77777777" w:rsidR="00D01328" w:rsidRDefault="007820D7" w:rsidP="00C6554A">
            <w:pPr>
              <w:pStyle w:val="ContactInfo"/>
            </w:pPr>
            <w:r>
              <w:t>2</w:t>
            </w:r>
          </w:p>
        </w:tc>
        <w:tc>
          <w:tcPr>
            <w:tcW w:w="3464" w:type="dxa"/>
          </w:tcPr>
          <w:p w14:paraId="5DE96EC7" w14:textId="586D1556" w:rsidR="00D01328" w:rsidRDefault="003657BC" w:rsidP="00C6554A">
            <w:pPr>
              <w:pStyle w:val="ContactInfo"/>
            </w:pPr>
            <w:r>
              <w:t>Alluri Nayan Varma</w:t>
            </w:r>
          </w:p>
        </w:tc>
        <w:tc>
          <w:tcPr>
            <w:tcW w:w="2185" w:type="dxa"/>
          </w:tcPr>
          <w:p w14:paraId="5F4BB4CA" w14:textId="448D9D63" w:rsidR="00D01328" w:rsidRDefault="003657BC" w:rsidP="00C6554A">
            <w:pPr>
              <w:pStyle w:val="ContactInfo"/>
            </w:pPr>
            <w:r>
              <w:t>PES1201800208</w:t>
            </w:r>
          </w:p>
        </w:tc>
        <w:tc>
          <w:tcPr>
            <w:tcW w:w="2050" w:type="dxa"/>
          </w:tcPr>
          <w:p w14:paraId="766383D1" w14:textId="07DBC70B" w:rsidR="00D01328" w:rsidRDefault="003657BC" w:rsidP="00C6554A">
            <w:pPr>
              <w:pStyle w:val="ContactInfo"/>
            </w:pPr>
            <w:r>
              <w:t>J</w:t>
            </w:r>
          </w:p>
        </w:tc>
      </w:tr>
      <w:tr w:rsidR="00D01328" w14:paraId="14ADD8CA" w14:textId="77777777" w:rsidTr="00D01328">
        <w:tc>
          <w:tcPr>
            <w:tcW w:w="931" w:type="dxa"/>
          </w:tcPr>
          <w:p w14:paraId="3891F8E7" w14:textId="77777777" w:rsidR="00D01328" w:rsidRDefault="007820D7" w:rsidP="00C6554A">
            <w:pPr>
              <w:pStyle w:val="ContactInfo"/>
            </w:pPr>
            <w:r>
              <w:t>3</w:t>
            </w:r>
          </w:p>
        </w:tc>
        <w:tc>
          <w:tcPr>
            <w:tcW w:w="3464" w:type="dxa"/>
          </w:tcPr>
          <w:p w14:paraId="53069513" w14:textId="238BE33B" w:rsidR="00D01328" w:rsidRDefault="003657BC" w:rsidP="00C6554A">
            <w:pPr>
              <w:pStyle w:val="ContactInfo"/>
            </w:pPr>
            <w:r>
              <w:t>Akhil Chaduvula</w:t>
            </w:r>
          </w:p>
        </w:tc>
        <w:tc>
          <w:tcPr>
            <w:tcW w:w="2185" w:type="dxa"/>
          </w:tcPr>
          <w:p w14:paraId="3E91EDF7" w14:textId="7071BC95" w:rsidR="00D01328" w:rsidRDefault="003657BC" w:rsidP="00C6554A">
            <w:pPr>
              <w:pStyle w:val="ContactInfo"/>
            </w:pPr>
            <w:r>
              <w:t>PES1201800282</w:t>
            </w:r>
          </w:p>
        </w:tc>
        <w:tc>
          <w:tcPr>
            <w:tcW w:w="2050" w:type="dxa"/>
          </w:tcPr>
          <w:p w14:paraId="7F63046D" w14:textId="565C9E15" w:rsidR="00D01328" w:rsidRDefault="003657BC" w:rsidP="00C6554A">
            <w:pPr>
              <w:pStyle w:val="ContactInfo"/>
            </w:pPr>
            <w:r>
              <w:t>D</w:t>
            </w:r>
          </w:p>
        </w:tc>
      </w:tr>
      <w:tr w:rsidR="00D01328" w14:paraId="4BDA4461" w14:textId="77777777" w:rsidTr="00D01328">
        <w:tc>
          <w:tcPr>
            <w:tcW w:w="931" w:type="dxa"/>
          </w:tcPr>
          <w:p w14:paraId="6C62755A" w14:textId="77777777" w:rsidR="00D01328" w:rsidRDefault="007820D7" w:rsidP="00C6554A">
            <w:pPr>
              <w:pStyle w:val="ContactInfo"/>
            </w:pPr>
            <w:r>
              <w:t>4</w:t>
            </w:r>
          </w:p>
        </w:tc>
        <w:tc>
          <w:tcPr>
            <w:tcW w:w="3464" w:type="dxa"/>
          </w:tcPr>
          <w:p w14:paraId="183CF1D6" w14:textId="449712CB" w:rsidR="00D01328" w:rsidRDefault="003657BC" w:rsidP="00C6554A">
            <w:pPr>
              <w:pStyle w:val="ContactInfo"/>
            </w:pPr>
            <w:r>
              <w:t>Thota Saran Sai</w:t>
            </w:r>
          </w:p>
        </w:tc>
        <w:tc>
          <w:tcPr>
            <w:tcW w:w="2185" w:type="dxa"/>
          </w:tcPr>
          <w:p w14:paraId="75166732" w14:textId="68C92CE1" w:rsidR="00D01328" w:rsidRDefault="003657BC" w:rsidP="00C6554A">
            <w:pPr>
              <w:pStyle w:val="ContactInfo"/>
            </w:pPr>
            <w:r>
              <w:t>PES1201800845</w:t>
            </w:r>
          </w:p>
        </w:tc>
        <w:tc>
          <w:tcPr>
            <w:tcW w:w="2050" w:type="dxa"/>
          </w:tcPr>
          <w:p w14:paraId="7781DBCD" w14:textId="08CB9047" w:rsidR="00D01328" w:rsidRDefault="003657BC" w:rsidP="00C6554A">
            <w:pPr>
              <w:pStyle w:val="ContactInfo"/>
            </w:pPr>
            <w:r>
              <w:t>J</w:t>
            </w:r>
          </w:p>
        </w:tc>
      </w:tr>
    </w:tbl>
    <w:p w14:paraId="0F7E0F4A" w14:textId="77777777" w:rsidR="00C6554A" w:rsidRDefault="00C6554A" w:rsidP="00C6554A">
      <w:pPr>
        <w:pStyle w:val="ContactInfo"/>
      </w:pPr>
      <w:r>
        <w:br w:type="page"/>
      </w:r>
    </w:p>
    <w:p w14:paraId="721D3962" w14:textId="77777777" w:rsidR="00C6554A" w:rsidRDefault="00615801" w:rsidP="001F4186">
      <w:pPr>
        <w:pStyle w:val="Heading2"/>
      </w:pPr>
      <w:r>
        <w:lastRenderedPageBreak/>
        <w:t>Introduction</w:t>
      </w:r>
    </w:p>
    <w:p w14:paraId="662F6AF2" w14:textId="67D92068" w:rsidR="00C6554A" w:rsidRDefault="0016070B" w:rsidP="00C9294A">
      <w:pPr>
        <w:pStyle w:val="ListBullet"/>
        <w:numPr>
          <w:ilvl w:val="0"/>
          <w:numId w:val="0"/>
        </w:numPr>
      </w:pPr>
      <w:r>
        <w:t xml:space="preserve">This project is also known as YACS(Yet another </w:t>
      </w:r>
      <w:r w:rsidR="002E33B5">
        <w:t>Centralised Scheduler</w:t>
      </w:r>
      <w:r>
        <w:t>). In this we are supposed to prepare a simulation of the master and workers Architecture. The whole project is done in order to show how multiple mapper and reducer tasks of various jobs are performed in real life. This setup is used because it is very tedious for only one machine to perform all the tasks, hence multiple machines(workers) perform the tasks whose process and order of execution is managed by one machine</w:t>
      </w:r>
      <w:r w:rsidR="001317F9">
        <w:t xml:space="preserve"> </w:t>
      </w:r>
      <w:r>
        <w:t xml:space="preserve">(Master).   </w:t>
      </w:r>
    </w:p>
    <w:p w14:paraId="4426B9FA" w14:textId="77777777" w:rsidR="001F4186" w:rsidRPr="00514122" w:rsidRDefault="001F4186" w:rsidP="001F4186">
      <w:pPr>
        <w:pStyle w:val="ListBullet"/>
        <w:numPr>
          <w:ilvl w:val="0"/>
          <w:numId w:val="0"/>
        </w:numPr>
        <w:ind w:left="720"/>
      </w:pPr>
    </w:p>
    <w:p w14:paraId="1CB99386" w14:textId="77777777" w:rsidR="00C6554A" w:rsidRPr="00D5413C" w:rsidRDefault="00615801" w:rsidP="00C6554A">
      <w:pPr>
        <w:pStyle w:val="Heading2"/>
      </w:pPr>
      <w:r>
        <w:t>Related work</w:t>
      </w:r>
    </w:p>
    <w:p w14:paraId="165D3E25" w14:textId="0C008C08" w:rsidR="002C74C0" w:rsidRDefault="001317F9" w:rsidP="00615801">
      <w:r>
        <w:t>To get an idea of the various components of our project, we have referred to the courses</w:t>
      </w:r>
      <w:r w:rsidR="00FA66E6">
        <w:t xml:space="preserve"> Bid Data,</w:t>
      </w:r>
      <w:r>
        <w:t xml:space="preserve"> Computer Networks, Operating systems </w:t>
      </w:r>
      <w:r w:rsidR="00FA66E6">
        <w:t>to learn a few concepts such as Master worker Architecture to store data in HDFS(from Big Data Course), working of TCP connections(From Computer Networks), and the working of Locks, Threads and Round Robin algorithms(From Operating systems). Apart from these, we also referred to a few websites to familiarize ourselves how TCP socket connections are made to the localhost.</w:t>
      </w:r>
    </w:p>
    <w:p w14:paraId="0C08B80C" w14:textId="2806F459" w:rsidR="00FA66E6" w:rsidRDefault="00617B9B" w:rsidP="00FA66E6">
      <w:pPr>
        <w:pStyle w:val="ListParagraph"/>
        <w:numPr>
          <w:ilvl w:val="0"/>
          <w:numId w:val="17"/>
        </w:numPr>
      </w:pPr>
      <w:hyperlink r:id="rId9" w:history="1">
        <w:r w:rsidR="00FA66E6">
          <w:rPr>
            <w:rStyle w:val="Hyperlink"/>
          </w:rPr>
          <w:t>Socket Programming in Python - GeeksforGeeks</w:t>
        </w:r>
      </w:hyperlink>
    </w:p>
    <w:p w14:paraId="2DD8D4EC" w14:textId="2B6FA5C3" w:rsidR="00FA66E6" w:rsidRDefault="00617B9B" w:rsidP="00FA66E6">
      <w:pPr>
        <w:pStyle w:val="ListParagraph"/>
        <w:numPr>
          <w:ilvl w:val="0"/>
          <w:numId w:val="17"/>
        </w:numPr>
      </w:pPr>
      <w:hyperlink r:id="rId10" w:history="1">
        <w:r w:rsidR="00FA66E6">
          <w:rPr>
            <w:rStyle w:val="Hyperlink"/>
          </w:rPr>
          <w:t>Program for Round Robin scheduling | Set 1 - GeeksforGeeks</w:t>
        </w:r>
      </w:hyperlink>
    </w:p>
    <w:p w14:paraId="7536E4E1" w14:textId="25432E69" w:rsidR="00FA66E6" w:rsidRDefault="00617B9B" w:rsidP="00FA66E6">
      <w:pPr>
        <w:pStyle w:val="ListParagraph"/>
        <w:numPr>
          <w:ilvl w:val="0"/>
          <w:numId w:val="17"/>
        </w:numPr>
      </w:pPr>
      <w:hyperlink r:id="rId11" w:history="1">
        <w:r w:rsidR="00AD608B">
          <w:rPr>
            <w:rStyle w:val="Hyperlink"/>
          </w:rPr>
          <w:t>Python - Multithreaded Programming - Tutorialspoint</w:t>
        </w:r>
      </w:hyperlink>
    </w:p>
    <w:p w14:paraId="39569746" w14:textId="0D0A827B" w:rsidR="00AD608B" w:rsidRPr="00293D15" w:rsidRDefault="00617B9B" w:rsidP="00AD608B">
      <w:pPr>
        <w:pStyle w:val="ListParagraph"/>
        <w:numPr>
          <w:ilvl w:val="0"/>
          <w:numId w:val="17"/>
        </w:numPr>
        <w:rPr>
          <w:rStyle w:val="Hyperlink"/>
          <w:color w:val="auto"/>
          <w:u w:val="none"/>
        </w:rPr>
      </w:pPr>
      <w:hyperlink r:id="rId12" w:anchor=":~:text=Apache%20Hadoop%20HDFS%20Architecture%20follows,of%20machines%20that%20support%20Java." w:history="1">
        <w:r w:rsidR="00AD608B">
          <w:rPr>
            <w:rStyle w:val="Hyperlink"/>
          </w:rPr>
          <w:t>Hadoop Distributed File System | Apache Hadoop HDFS Architecture | Edureka</w:t>
        </w:r>
      </w:hyperlink>
    </w:p>
    <w:p w14:paraId="673C660C" w14:textId="59EACF86" w:rsidR="00293D15" w:rsidRDefault="00617B9B" w:rsidP="00AD608B">
      <w:pPr>
        <w:pStyle w:val="ListParagraph"/>
        <w:numPr>
          <w:ilvl w:val="0"/>
          <w:numId w:val="17"/>
        </w:numPr>
      </w:pPr>
      <w:hyperlink r:id="rId13" w:anchor=":~:text=Reading%20and%20Writing%20to%20text%20files%20in%20Python.,handle%20is%20positioned%20at%20the%20...%20More%20items" w:history="1">
        <w:r w:rsidR="00293D15">
          <w:rPr>
            <w:rStyle w:val="Hyperlink"/>
          </w:rPr>
          <w:t>Reading and Writing to text files in Python - GeeksforGeeks</w:t>
        </w:r>
      </w:hyperlink>
    </w:p>
    <w:p w14:paraId="1225C957" w14:textId="77777777" w:rsidR="00615801" w:rsidRDefault="00615801"/>
    <w:p w14:paraId="4EA9D56A" w14:textId="717A5BC9" w:rsidR="003D5433" w:rsidRDefault="00794820" w:rsidP="00794820">
      <w:pPr>
        <w:pStyle w:val="Heading2"/>
      </w:pPr>
      <w:r>
        <w:t>Design</w:t>
      </w:r>
    </w:p>
    <w:p w14:paraId="7E203257" w14:textId="56BD54EA" w:rsidR="002E33B5" w:rsidRDefault="002E33B5" w:rsidP="002E33B5">
      <w:r>
        <w:t>We were given with two files</w:t>
      </w:r>
    </w:p>
    <w:p w14:paraId="17EAD4A9" w14:textId="77777777" w:rsidR="00BB2BE5" w:rsidRDefault="002E33B5" w:rsidP="002E33B5">
      <w:pPr>
        <w:pStyle w:val="ListParagraph"/>
        <w:numPr>
          <w:ilvl w:val="0"/>
          <w:numId w:val="19"/>
        </w:numPr>
      </w:pPr>
      <w:r>
        <w:t>Config.json :- This files given to mention the number of Workers, their Worker id’s , the port number of each worker, and the number of sockets in each worker. This information was necessary to feed into the master so that the mapper knows</w:t>
      </w:r>
      <w:r w:rsidR="00BB2BE5">
        <w:t xml:space="preserve"> which workers and what ports  to connect to.</w:t>
      </w:r>
    </w:p>
    <w:p w14:paraId="386F888C" w14:textId="65A10A52" w:rsidR="002E33B5" w:rsidRPr="002E33B5" w:rsidRDefault="00BB2BE5" w:rsidP="002E33B5">
      <w:pPr>
        <w:pStyle w:val="ListParagraph"/>
        <w:numPr>
          <w:ilvl w:val="0"/>
          <w:numId w:val="19"/>
        </w:numPr>
      </w:pPr>
      <w:r>
        <w:t xml:space="preserve">Requests.py:- </w:t>
      </w:r>
      <w:r w:rsidR="002E33B5">
        <w:t xml:space="preserve"> </w:t>
      </w:r>
      <w:r>
        <w:t xml:space="preserve">This file </w:t>
      </w:r>
      <w:r w:rsidR="00DB7065">
        <w:t>is the one that creates the jobs and all the tasks in them and then connects to port 5000 and then waits for the master to connect to it.</w:t>
      </w:r>
    </w:p>
    <w:p w14:paraId="38DEA9E7" w14:textId="77777777" w:rsidR="002E33B5" w:rsidRDefault="002E33B5" w:rsidP="00794820">
      <w:r>
        <w:t>Our Design depended mainly upon the creation of two python programs i.e</w:t>
      </w:r>
    </w:p>
    <w:p w14:paraId="7C36AD87" w14:textId="44B1FAB8" w:rsidR="002E33B5" w:rsidRDefault="002E33B5" w:rsidP="002E33B5">
      <w:pPr>
        <w:pStyle w:val="ListParagraph"/>
        <w:numPr>
          <w:ilvl w:val="0"/>
          <w:numId w:val="18"/>
        </w:numPr>
      </w:pPr>
      <w:r>
        <w:t>ma</w:t>
      </w:r>
      <w:r w:rsidR="00650890">
        <w:t>ster</w:t>
      </w:r>
      <w:r>
        <w:t>.py</w:t>
      </w:r>
    </w:p>
    <w:p w14:paraId="47092827" w14:textId="788B7816" w:rsidR="00794820" w:rsidRDefault="002E33B5" w:rsidP="002E33B5">
      <w:pPr>
        <w:pStyle w:val="ListParagraph"/>
        <w:numPr>
          <w:ilvl w:val="0"/>
          <w:numId w:val="18"/>
        </w:numPr>
      </w:pPr>
      <w:r>
        <w:t xml:space="preserve"> worker.py</w:t>
      </w:r>
    </w:p>
    <w:p w14:paraId="198AE58C" w14:textId="51767929" w:rsidR="00CC4AA0" w:rsidRDefault="00CC4AA0" w:rsidP="002E33B5">
      <w:pPr>
        <w:pStyle w:val="ListParagraph"/>
        <w:numPr>
          <w:ilvl w:val="0"/>
          <w:numId w:val="18"/>
        </w:numPr>
      </w:pPr>
      <w:r>
        <w:t>analysis.py</w:t>
      </w:r>
    </w:p>
    <w:p w14:paraId="58BAF013" w14:textId="4CCC2625" w:rsidR="00DB7065" w:rsidRDefault="00DB7065" w:rsidP="00DB7065"/>
    <w:p w14:paraId="37A059C6" w14:textId="77777777" w:rsidR="00DB7065" w:rsidRDefault="00DB7065" w:rsidP="00DB7065">
      <w:pPr>
        <w:rPr>
          <w:b/>
          <w:bCs/>
          <w:u w:val="single"/>
        </w:rPr>
      </w:pPr>
    </w:p>
    <w:p w14:paraId="7B93D1EA" w14:textId="78A71A46" w:rsidR="00DB7065" w:rsidRDefault="00DB7065" w:rsidP="00DB7065">
      <w:pPr>
        <w:rPr>
          <w:b/>
          <w:bCs/>
          <w:u w:val="single"/>
        </w:rPr>
      </w:pPr>
      <w:r w:rsidRPr="00DB7065">
        <w:rPr>
          <w:b/>
          <w:bCs/>
          <w:u w:val="single"/>
        </w:rPr>
        <w:t>Ma</w:t>
      </w:r>
      <w:r w:rsidR="00650890">
        <w:rPr>
          <w:b/>
          <w:bCs/>
          <w:u w:val="single"/>
        </w:rPr>
        <w:t>ster</w:t>
      </w:r>
      <w:r w:rsidRPr="00DB7065">
        <w:rPr>
          <w:b/>
          <w:bCs/>
          <w:u w:val="single"/>
        </w:rPr>
        <w:t>.py</w:t>
      </w:r>
      <w:r>
        <w:rPr>
          <w:b/>
          <w:bCs/>
          <w:u w:val="single"/>
        </w:rPr>
        <w:t>:-</w:t>
      </w:r>
    </w:p>
    <w:p w14:paraId="09F22EC2" w14:textId="77777777" w:rsidR="009147E8" w:rsidRDefault="00CE1101" w:rsidP="00DB7065">
      <w:r w:rsidRPr="00CE1101">
        <w:t xml:space="preserve">This file </w:t>
      </w:r>
      <w:r>
        <w:t>is the most important part of the whole simulation. This file firstly connects to port 5000 to receive data generated from the requests.py file. This data obtained as the text file is then converted into a Json format using json.loads()</w:t>
      </w:r>
      <w:r w:rsidR="009147E8">
        <w:t xml:space="preserve">. 3 Scheduling Algorithms were then introduced. </w:t>
      </w:r>
    </w:p>
    <w:p w14:paraId="3DA7E18C" w14:textId="0D36987C" w:rsidR="00650890" w:rsidRDefault="009147E8" w:rsidP="009147E8">
      <w:pPr>
        <w:pStyle w:val="ListParagraph"/>
        <w:numPr>
          <w:ilvl w:val="0"/>
          <w:numId w:val="20"/>
        </w:numPr>
      </w:pPr>
      <w:r>
        <w:t>Round Robin Scheduling</w:t>
      </w:r>
      <w:r w:rsidRPr="004002B3">
        <w:t xml:space="preserve">:- </w:t>
      </w:r>
      <w:r w:rsidRPr="004002B3">
        <w:rPr>
          <w:rFonts w:cs="Arial"/>
          <w:shd w:val="clear" w:color="auto" w:fill="FFFFFF"/>
        </w:rPr>
        <w:t>Round robin scheduling is an algorithm mainly used by operating systems and applications that serve multiple clients that request to use resources. It handles all requests in a circular first-in-first-out (FIFO) order and eschews priority so that all processes/applications may be able to use the same resources in the same amount of time and also have the same amount of waiting time each cycle; hence it is also considered as cyclic executive.</w:t>
      </w:r>
      <w:r w:rsidR="00CE1101" w:rsidRPr="004002B3">
        <w:t xml:space="preserve"> </w:t>
      </w:r>
    </w:p>
    <w:p w14:paraId="0284730A" w14:textId="1F9D85BB" w:rsidR="004002B3" w:rsidRDefault="004002B3" w:rsidP="009147E8">
      <w:pPr>
        <w:pStyle w:val="ListParagraph"/>
        <w:numPr>
          <w:ilvl w:val="0"/>
          <w:numId w:val="20"/>
        </w:numPr>
      </w:pPr>
      <w:r>
        <w:t>Least-Loaded:- In This case, the mapper checks for available slots in all the workers. I</w:t>
      </w:r>
      <w:r w:rsidR="00023A49">
        <w:t xml:space="preserve">t assigns the task to that worker that has the most number of free slots. </w:t>
      </w:r>
      <w:r w:rsidR="006C12B6">
        <w:t>If</w:t>
      </w:r>
      <w:r w:rsidR="00023A49">
        <w:t xml:space="preserve"> there are no free slots in any of the workers, it then waits for one second</w:t>
      </w:r>
      <w:r w:rsidR="006C12B6">
        <w:t>, to then again check for free slots and then assign tasks to them.</w:t>
      </w:r>
    </w:p>
    <w:p w14:paraId="79201F9C" w14:textId="0EA8B5AB" w:rsidR="006C12B6" w:rsidRDefault="006C12B6" w:rsidP="009147E8">
      <w:pPr>
        <w:pStyle w:val="ListParagraph"/>
        <w:numPr>
          <w:ilvl w:val="0"/>
          <w:numId w:val="20"/>
        </w:numPr>
      </w:pPr>
      <w:r>
        <w:t>Random:- The mapper selects any worker at random. If there are free slots in them, then the mapper assigns a task to it, else it searches for another worker  and then assigns a task to that.</w:t>
      </w:r>
    </w:p>
    <w:p w14:paraId="2F135B11" w14:textId="77777777" w:rsidR="003A2D53" w:rsidRDefault="006C12B6" w:rsidP="006C12B6">
      <w:r>
        <w:t xml:space="preserve">The above scheduling algorithms are used to assign tasks to the workers </w:t>
      </w:r>
      <w:r w:rsidR="003A2D53">
        <w:t>so that they complete all the jobs. To connect to all the workers from the master file, the master is then connected to three ports given in the config file.</w:t>
      </w:r>
    </w:p>
    <w:p w14:paraId="3772F60B" w14:textId="7C487F68" w:rsidR="00242530" w:rsidRDefault="003A2D53" w:rsidP="006C12B6">
      <w:r>
        <w:t xml:space="preserve">When the master is connected to the workers, the master starts sending tasks according to the </w:t>
      </w:r>
      <w:r w:rsidR="004B14E6">
        <w:t>scheduling Algorithm (which algorithm to select is given as a user input to the file by the user). The time stamps of sending each task is also recorded. The timestamps of the receiving tasks</w:t>
      </w:r>
      <w:r w:rsidR="00242530">
        <w:t>(to receive, the master is connected to port 5001)</w:t>
      </w:r>
      <w:r w:rsidR="004B14E6">
        <w:t xml:space="preserve"> is also recorded. A time difference between these is calculated</w:t>
      </w:r>
      <w:r w:rsidR="00CC4AA0">
        <w:t>. This time difference between each of the tasks is then recorded in a logs file.</w:t>
      </w:r>
    </w:p>
    <w:p w14:paraId="09A7C6DB" w14:textId="77777777" w:rsidR="00242530" w:rsidRDefault="00242530" w:rsidP="006C12B6"/>
    <w:p w14:paraId="0E9B5421" w14:textId="044CB10C" w:rsidR="003A2D53" w:rsidRDefault="00242530" w:rsidP="006C12B6">
      <w:pPr>
        <w:rPr>
          <w:b/>
          <w:bCs/>
          <w:u w:val="single"/>
        </w:rPr>
      </w:pPr>
      <w:r w:rsidRPr="00242530">
        <w:rPr>
          <w:b/>
          <w:bCs/>
          <w:u w:val="single"/>
        </w:rPr>
        <w:t>Worker.py:-</w:t>
      </w:r>
      <w:r w:rsidR="00CC4AA0" w:rsidRPr="00242530">
        <w:rPr>
          <w:b/>
          <w:bCs/>
          <w:u w:val="single"/>
        </w:rPr>
        <w:t xml:space="preserve"> </w:t>
      </w:r>
    </w:p>
    <w:p w14:paraId="7DCD8955" w14:textId="10F3557C" w:rsidR="00242530" w:rsidRPr="00242530" w:rsidRDefault="00242530" w:rsidP="006C12B6">
      <w:r>
        <w:t xml:space="preserve">The main task of the worker file is to connect to their respective ports (In this case, since the workers have no access to the config file, the port numbers and worker id’s are given as command line arguments) to listen to the tasks given by the master. </w:t>
      </w:r>
      <w:r w:rsidR="001627EB">
        <w:t>The tasks are then assigned to the slots as asked by the master. When the tasks are completed, the master is notified about the completion of the task. For this, all the workers are supposed to connect to the master through the port 5001.</w:t>
      </w:r>
      <w:r w:rsidR="00124D4A">
        <w:t xml:space="preserve"> For this two functions were created, one is to </w:t>
      </w:r>
      <w:r w:rsidR="00124D4A">
        <w:lastRenderedPageBreak/>
        <w:t>gather data from the master, and the second to wait for the task to complete and then notify the master about the completion of the task.</w:t>
      </w:r>
    </w:p>
    <w:p w14:paraId="6A9771F9" w14:textId="77777777" w:rsidR="00DB7065" w:rsidRPr="00DB7065" w:rsidRDefault="00DB7065" w:rsidP="00DB7065">
      <w:pPr>
        <w:rPr>
          <w:b/>
          <w:bCs/>
          <w:u w:val="single"/>
        </w:rPr>
      </w:pPr>
    </w:p>
    <w:p w14:paraId="6E6E41E2" w14:textId="77777777" w:rsidR="002E33B5" w:rsidRDefault="002E33B5" w:rsidP="002E33B5"/>
    <w:p w14:paraId="45564253" w14:textId="77777777" w:rsidR="00794820" w:rsidRDefault="00794820" w:rsidP="00794820">
      <w:pPr>
        <w:pStyle w:val="Heading2"/>
      </w:pPr>
      <w:r>
        <w:t>Results</w:t>
      </w:r>
    </w:p>
    <w:p w14:paraId="11617C50" w14:textId="6E260E48" w:rsidR="002714FC" w:rsidRDefault="009C7CE5" w:rsidP="002714FC">
      <w:r>
        <w:t>The results that we found were</w:t>
      </w:r>
    </w:p>
    <w:p w14:paraId="44FEDDE3" w14:textId="4EA418D3" w:rsidR="009C7CE5" w:rsidRDefault="009C7CE5" w:rsidP="009C7CE5">
      <w:pPr>
        <w:pStyle w:val="ListParagraph"/>
        <w:numPr>
          <w:ilvl w:val="0"/>
          <w:numId w:val="22"/>
        </w:numPr>
      </w:pPr>
      <w:r>
        <w:t>Mean time of jobs = 6.82</w:t>
      </w:r>
    </w:p>
    <w:p w14:paraId="1136E85E" w14:textId="3520CCA8" w:rsidR="009C7CE5" w:rsidRDefault="009C7CE5" w:rsidP="009C7CE5">
      <w:pPr>
        <w:pStyle w:val="ListParagraph"/>
        <w:numPr>
          <w:ilvl w:val="0"/>
          <w:numId w:val="22"/>
        </w:numPr>
      </w:pPr>
      <w:r>
        <w:t>Median Time of Jobs = 7.153</w:t>
      </w:r>
    </w:p>
    <w:p w14:paraId="3B554058" w14:textId="0119AFD8" w:rsidR="009C7CE5" w:rsidRDefault="009C7CE5" w:rsidP="009C7CE5">
      <w:pPr>
        <w:pStyle w:val="ListParagraph"/>
        <w:numPr>
          <w:ilvl w:val="0"/>
          <w:numId w:val="22"/>
        </w:numPr>
      </w:pPr>
      <w:r>
        <w:t>Mean time of Tasks = 3.382</w:t>
      </w:r>
    </w:p>
    <w:p w14:paraId="4B19A49F" w14:textId="2AB45D8B" w:rsidR="009C7CE5" w:rsidRDefault="009C7CE5" w:rsidP="009C7CE5">
      <w:pPr>
        <w:pStyle w:val="ListParagraph"/>
        <w:numPr>
          <w:ilvl w:val="0"/>
          <w:numId w:val="22"/>
        </w:numPr>
      </w:pPr>
      <w:r>
        <w:t>Median time of Tasks = 3.329</w:t>
      </w:r>
    </w:p>
    <w:p w14:paraId="6475795B" w14:textId="053D6E31" w:rsidR="00DD31AE" w:rsidRDefault="00DD31AE" w:rsidP="00DD31AE">
      <w:pPr>
        <w:pStyle w:val="ListParagraph"/>
      </w:pPr>
      <w:r>
        <w:t>This is a step Plot of the Workers for RANDOM.txt file</w:t>
      </w:r>
    </w:p>
    <w:p w14:paraId="60D58E6A" w14:textId="41BE63D4" w:rsidR="00DD31AE" w:rsidRPr="00794820" w:rsidRDefault="00DD31AE" w:rsidP="00DD31AE">
      <w:r>
        <w:rPr>
          <w:noProof/>
        </w:rPr>
        <w:drawing>
          <wp:inline distT="0" distB="0" distL="0" distR="0" wp14:anchorId="40088EF6" wp14:editId="23615021">
            <wp:extent cx="447675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3143250"/>
                    </a:xfrm>
                    <a:prstGeom prst="rect">
                      <a:avLst/>
                    </a:prstGeom>
                  </pic:spPr>
                </pic:pic>
              </a:graphicData>
            </a:graphic>
          </wp:inline>
        </w:drawing>
      </w:r>
    </w:p>
    <w:p w14:paraId="63EAB425" w14:textId="77777777" w:rsidR="00794820" w:rsidRDefault="00794820" w:rsidP="00794820"/>
    <w:p w14:paraId="3E0DDA4A" w14:textId="77777777" w:rsidR="00794820" w:rsidRDefault="00794820" w:rsidP="00794820"/>
    <w:p w14:paraId="347C2379" w14:textId="77777777" w:rsidR="00794820" w:rsidRDefault="00794820" w:rsidP="00794820">
      <w:pPr>
        <w:pStyle w:val="Heading2"/>
      </w:pPr>
      <w:r>
        <w:t>Problems</w:t>
      </w:r>
    </w:p>
    <w:p w14:paraId="1969A397" w14:textId="5AAD06BA" w:rsidR="00794820" w:rsidRDefault="00124D4A" w:rsidP="00794820">
      <w:r>
        <w:t>The main problems that we faced while solving the Assignment were:-</w:t>
      </w:r>
    </w:p>
    <w:p w14:paraId="3AE7FABE" w14:textId="14128AF0" w:rsidR="006520AE" w:rsidRDefault="006520AE" w:rsidP="006520AE">
      <w:pPr>
        <w:pStyle w:val="ListParagraph"/>
        <w:numPr>
          <w:ilvl w:val="0"/>
          <w:numId w:val="21"/>
        </w:numPr>
      </w:pPr>
      <w:r>
        <w:t>Understanding the problem statement correctly. (Which we misunderstood earlier)</w:t>
      </w:r>
    </w:p>
    <w:p w14:paraId="03BB28B7" w14:textId="66A8C700" w:rsidR="006520AE" w:rsidRDefault="006520AE" w:rsidP="006520AE">
      <w:pPr>
        <w:pStyle w:val="ListParagraph"/>
        <w:numPr>
          <w:ilvl w:val="0"/>
          <w:numId w:val="21"/>
        </w:numPr>
      </w:pPr>
      <w:r>
        <w:t>Using locks correctly. Using locks unnecessarily lead to wrong results.</w:t>
      </w:r>
    </w:p>
    <w:p w14:paraId="12651D9F" w14:textId="77777777" w:rsidR="00124D4A" w:rsidRDefault="00124D4A" w:rsidP="00794820"/>
    <w:p w14:paraId="04B5880A" w14:textId="77777777" w:rsidR="00794820" w:rsidRDefault="00794820" w:rsidP="00794820">
      <w:pPr>
        <w:pStyle w:val="Heading2"/>
      </w:pPr>
    </w:p>
    <w:p w14:paraId="4330933E" w14:textId="77777777" w:rsidR="00794820" w:rsidRDefault="00794820" w:rsidP="00794820">
      <w:pPr>
        <w:pStyle w:val="Heading2"/>
      </w:pPr>
      <w:r>
        <w:t>Conclusion</w:t>
      </w:r>
    </w:p>
    <w:p w14:paraId="398D806C" w14:textId="7C6C3FE3" w:rsidR="00794820" w:rsidRPr="00794820" w:rsidRDefault="006520AE" w:rsidP="00794820">
      <w:r>
        <w:t>This project helped us get insights over very important concepts of the actual working of the Master workers model.</w:t>
      </w:r>
      <w:r w:rsidR="007C3920">
        <w:t xml:space="preserve"> We learnt how locks function, how socket programming works. This model is very efficient to work on huge corpus of data as the load is distributed among machines. But the model might fail if the master stops working.</w:t>
      </w:r>
    </w:p>
    <w:p w14:paraId="04849358" w14:textId="77777777" w:rsidR="00615801" w:rsidRDefault="00615801" w:rsidP="00615801"/>
    <w:p w14:paraId="6D153DDB" w14:textId="77777777" w:rsidR="00615801" w:rsidRDefault="00615801" w:rsidP="00615801">
      <w:pPr>
        <w:pStyle w:val="Heading2"/>
      </w:pPr>
      <w:r>
        <w:t>EVALUATIONS</w:t>
      </w:r>
      <w:r w:rsidR="006E0AD5">
        <w:t>:</w:t>
      </w:r>
      <w:r>
        <w:t xml:space="preserve"> </w:t>
      </w:r>
    </w:p>
    <w:p w14:paraId="62F2DED0" w14:textId="77777777" w:rsidR="006E0AD5" w:rsidRDefault="006E0AD5" w:rsidP="006E0AD5"/>
    <w:tbl>
      <w:tblPr>
        <w:tblStyle w:val="TableGrid"/>
        <w:tblW w:w="0" w:type="auto"/>
        <w:tblLook w:val="04A0" w:firstRow="1" w:lastRow="0" w:firstColumn="1" w:lastColumn="0" w:noHBand="0" w:noVBand="1"/>
      </w:tblPr>
      <w:tblGrid>
        <w:gridCol w:w="675"/>
        <w:gridCol w:w="2977"/>
        <w:gridCol w:w="1843"/>
        <w:gridCol w:w="3135"/>
      </w:tblGrid>
      <w:tr w:rsidR="006E0AD5" w14:paraId="6C41822A" w14:textId="77777777" w:rsidTr="006E0AD5">
        <w:tc>
          <w:tcPr>
            <w:tcW w:w="675" w:type="dxa"/>
          </w:tcPr>
          <w:p w14:paraId="1A5AACE7" w14:textId="77777777" w:rsidR="006E0AD5" w:rsidRDefault="006E0AD5" w:rsidP="00AB736D">
            <w:pPr>
              <w:pStyle w:val="ContactInfo"/>
            </w:pPr>
            <w:r>
              <w:t>SNo</w:t>
            </w:r>
          </w:p>
        </w:tc>
        <w:tc>
          <w:tcPr>
            <w:tcW w:w="2977" w:type="dxa"/>
          </w:tcPr>
          <w:p w14:paraId="23A7DD81" w14:textId="77777777" w:rsidR="006E0AD5" w:rsidRDefault="006E0AD5" w:rsidP="00AB736D">
            <w:pPr>
              <w:pStyle w:val="ContactInfo"/>
            </w:pPr>
            <w:r>
              <w:t>Name</w:t>
            </w:r>
          </w:p>
        </w:tc>
        <w:tc>
          <w:tcPr>
            <w:tcW w:w="1843" w:type="dxa"/>
          </w:tcPr>
          <w:p w14:paraId="79E9718E" w14:textId="77777777" w:rsidR="006E0AD5" w:rsidRDefault="006E0AD5" w:rsidP="00AB736D">
            <w:pPr>
              <w:pStyle w:val="ContactInfo"/>
            </w:pPr>
            <w:r>
              <w:t>SRN</w:t>
            </w:r>
          </w:p>
        </w:tc>
        <w:tc>
          <w:tcPr>
            <w:tcW w:w="3135" w:type="dxa"/>
          </w:tcPr>
          <w:p w14:paraId="0BB650AC" w14:textId="77777777" w:rsidR="006E0AD5" w:rsidRDefault="006E0AD5" w:rsidP="00AB736D">
            <w:pPr>
              <w:pStyle w:val="ContactInfo"/>
            </w:pPr>
            <w:r>
              <w:t>Contribution (Individual)</w:t>
            </w:r>
          </w:p>
        </w:tc>
      </w:tr>
      <w:tr w:rsidR="006E0AD5" w14:paraId="0F9AC7E3" w14:textId="77777777" w:rsidTr="006E0AD5">
        <w:tc>
          <w:tcPr>
            <w:tcW w:w="675" w:type="dxa"/>
          </w:tcPr>
          <w:p w14:paraId="282B817E" w14:textId="77777777" w:rsidR="006E0AD5" w:rsidRDefault="006E0AD5" w:rsidP="00AB736D">
            <w:pPr>
              <w:pStyle w:val="ContactInfo"/>
            </w:pPr>
            <w:r>
              <w:t>1</w:t>
            </w:r>
          </w:p>
        </w:tc>
        <w:tc>
          <w:tcPr>
            <w:tcW w:w="2977" w:type="dxa"/>
          </w:tcPr>
          <w:p w14:paraId="2813788C" w14:textId="77777777" w:rsidR="006E0AD5" w:rsidRDefault="006E0AD5" w:rsidP="00AB736D">
            <w:pPr>
              <w:pStyle w:val="ContactInfo"/>
            </w:pPr>
          </w:p>
        </w:tc>
        <w:tc>
          <w:tcPr>
            <w:tcW w:w="1843" w:type="dxa"/>
          </w:tcPr>
          <w:p w14:paraId="0E044810" w14:textId="77777777" w:rsidR="006E0AD5" w:rsidRDefault="006E0AD5" w:rsidP="00AB736D">
            <w:pPr>
              <w:pStyle w:val="ContactInfo"/>
            </w:pPr>
          </w:p>
        </w:tc>
        <w:tc>
          <w:tcPr>
            <w:tcW w:w="3135" w:type="dxa"/>
          </w:tcPr>
          <w:p w14:paraId="554D3FF0" w14:textId="77777777" w:rsidR="006E0AD5" w:rsidRDefault="006E0AD5" w:rsidP="00AB736D">
            <w:pPr>
              <w:pStyle w:val="ContactInfo"/>
            </w:pPr>
          </w:p>
        </w:tc>
      </w:tr>
      <w:tr w:rsidR="006E0AD5" w14:paraId="016705B2" w14:textId="77777777" w:rsidTr="006E0AD5">
        <w:tc>
          <w:tcPr>
            <w:tcW w:w="675" w:type="dxa"/>
          </w:tcPr>
          <w:p w14:paraId="3FF2FFF2" w14:textId="77777777" w:rsidR="006E0AD5" w:rsidRDefault="006E0AD5" w:rsidP="00AB736D">
            <w:pPr>
              <w:pStyle w:val="ContactInfo"/>
            </w:pPr>
            <w:r>
              <w:t>2</w:t>
            </w:r>
          </w:p>
        </w:tc>
        <w:tc>
          <w:tcPr>
            <w:tcW w:w="2977" w:type="dxa"/>
          </w:tcPr>
          <w:p w14:paraId="6851AE65" w14:textId="77777777" w:rsidR="006E0AD5" w:rsidRDefault="006E0AD5" w:rsidP="00AB736D">
            <w:pPr>
              <w:pStyle w:val="ContactInfo"/>
            </w:pPr>
          </w:p>
        </w:tc>
        <w:tc>
          <w:tcPr>
            <w:tcW w:w="1843" w:type="dxa"/>
          </w:tcPr>
          <w:p w14:paraId="209C3D79" w14:textId="77777777" w:rsidR="006E0AD5" w:rsidRDefault="006E0AD5" w:rsidP="00AB736D">
            <w:pPr>
              <w:pStyle w:val="ContactInfo"/>
            </w:pPr>
          </w:p>
        </w:tc>
        <w:tc>
          <w:tcPr>
            <w:tcW w:w="3135" w:type="dxa"/>
          </w:tcPr>
          <w:p w14:paraId="24EF0A33" w14:textId="77777777" w:rsidR="006E0AD5" w:rsidRDefault="006E0AD5" w:rsidP="00AB736D">
            <w:pPr>
              <w:pStyle w:val="ContactInfo"/>
            </w:pPr>
          </w:p>
        </w:tc>
      </w:tr>
      <w:tr w:rsidR="006E0AD5" w14:paraId="7D5E329A" w14:textId="77777777" w:rsidTr="006E0AD5">
        <w:tc>
          <w:tcPr>
            <w:tcW w:w="675" w:type="dxa"/>
          </w:tcPr>
          <w:p w14:paraId="685235DC" w14:textId="77777777" w:rsidR="006E0AD5" w:rsidRDefault="006E0AD5" w:rsidP="00AB736D">
            <w:pPr>
              <w:pStyle w:val="ContactInfo"/>
            </w:pPr>
            <w:r>
              <w:t>3</w:t>
            </w:r>
          </w:p>
        </w:tc>
        <w:tc>
          <w:tcPr>
            <w:tcW w:w="2977" w:type="dxa"/>
          </w:tcPr>
          <w:p w14:paraId="34E91B9B" w14:textId="77777777" w:rsidR="006E0AD5" w:rsidRDefault="006E0AD5" w:rsidP="00AB736D">
            <w:pPr>
              <w:pStyle w:val="ContactInfo"/>
            </w:pPr>
          </w:p>
        </w:tc>
        <w:tc>
          <w:tcPr>
            <w:tcW w:w="1843" w:type="dxa"/>
          </w:tcPr>
          <w:p w14:paraId="6DD4D0B6" w14:textId="77777777" w:rsidR="006E0AD5" w:rsidRDefault="006E0AD5" w:rsidP="00AB736D">
            <w:pPr>
              <w:pStyle w:val="ContactInfo"/>
            </w:pPr>
          </w:p>
        </w:tc>
        <w:tc>
          <w:tcPr>
            <w:tcW w:w="3135" w:type="dxa"/>
          </w:tcPr>
          <w:p w14:paraId="1857DA4B" w14:textId="77777777" w:rsidR="006E0AD5" w:rsidRDefault="006E0AD5" w:rsidP="00AB736D">
            <w:pPr>
              <w:pStyle w:val="ContactInfo"/>
            </w:pPr>
          </w:p>
        </w:tc>
      </w:tr>
      <w:tr w:rsidR="006E0AD5" w14:paraId="1D07FED9" w14:textId="77777777" w:rsidTr="006E0AD5">
        <w:tc>
          <w:tcPr>
            <w:tcW w:w="675" w:type="dxa"/>
          </w:tcPr>
          <w:p w14:paraId="21C84977" w14:textId="77777777" w:rsidR="006E0AD5" w:rsidRDefault="006E0AD5" w:rsidP="00AB736D">
            <w:pPr>
              <w:pStyle w:val="ContactInfo"/>
            </w:pPr>
            <w:r>
              <w:t>4</w:t>
            </w:r>
          </w:p>
        </w:tc>
        <w:tc>
          <w:tcPr>
            <w:tcW w:w="2977" w:type="dxa"/>
          </w:tcPr>
          <w:p w14:paraId="1BB7161A" w14:textId="77777777" w:rsidR="006E0AD5" w:rsidRDefault="006E0AD5" w:rsidP="00AB736D">
            <w:pPr>
              <w:pStyle w:val="ContactInfo"/>
            </w:pPr>
          </w:p>
        </w:tc>
        <w:tc>
          <w:tcPr>
            <w:tcW w:w="1843" w:type="dxa"/>
          </w:tcPr>
          <w:p w14:paraId="59D79BF1" w14:textId="77777777" w:rsidR="006E0AD5" w:rsidRDefault="006E0AD5" w:rsidP="00AB736D">
            <w:pPr>
              <w:pStyle w:val="ContactInfo"/>
            </w:pPr>
          </w:p>
        </w:tc>
        <w:tc>
          <w:tcPr>
            <w:tcW w:w="3135" w:type="dxa"/>
          </w:tcPr>
          <w:p w14:paraId="3F8644BE" w14:textId="77777777" w:rsidR="006E0AD5" w:rsidRDefault="006E0AD5" w:rsidP="00AB736D">
            <w:pPr>
              <w:pStyle w:val="ContactInfo"/>
            </w:pPr>
          </w:p>
        </w:tc>
      </w:tr>
    </w:tbl>
    <w:p w14:paraId="56C88BCB" w14:textId="77777777" w:rsidR="006E0AD5" w:rsidRDefault="006E0AD5" w:rsidP="006E0AD5"/>
    <w:p w14:paraId="66A7D717" w14:textId="77777777" w:rsidR="006E0AD5" w:rsidRDefault="006E0AD5" w:rsidP="006E0AD5"/>
    <w:p w14:paraId="4FF38038" w14:textId="77777777" w:rsidR="006E0AD5" w:rsidRDefault="006E0AD5" w:rsidP="006E0AD5"/>
    <w:p w14:paraId="4B8ACFA4" w14:textId="77777777" w:rsidR="006E0AD5" w:rsidRDefault="006E0AD5" w:rsidP="006B545B">
      <w:pPr>
        <w:pStyle w:val="Heading2"/>
      </w:pPr>
      <w:r>
        <w:t>(Leave this for the faculty)</w:t>
      </w:r>
    </w:p>
    <w:p w14:paraId="274CA49D"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0F33AEE7" w14:textId="77777777" w:rsidTr="00615801">
        <w:tc>
          <w:tcPr>
            <w:tcW w:w="1165" w:type="dxa"/>
          </w:tcPr>
          <w:p w14:paraId="4253F34D" w14:textId="77777777" w:rsidR="00615801" w:rsidRDefault="00615801" w:rsidP="00615801">
            <w:r>
              <w:t>Date</w:t>
            </w:r>
          </w:p>
        </w:tc>
        <w:tc>
          <w:tcPr>
            <w:tcW w:w="1710" w:type="dxa"/>
          </w:tcPr>
          <w:p w14:paraId="29A9A9C4" w14:textId="77777777" w:rsidR="00615801" w:rsidRDefault="00615801" w:rsidP="00615801">
            <w:r>
              <w:t>Evaluator</w:t>
            </w:r>
          </w:p>
        </w:tc>
        <w:tc>
          <w:tcPr>
            <w:tcW w:w="3597" w:type="dxa"/>
          </w:tcPr>
          <w:p w14:paraId="6CE2810B" w14:textId="77777777" w:rsidR="00615801" w:rsidRDefault="00615801" w:rsidP="00615801">
            <w:r>
              <w:t>Comments</w:t>
            </w:r>
          </w:p>
        </w:tc>
        <w:tc>
          <w:tcPr>
            <w:tcW w:w="2158" w:type="dxa"/>
          </w:tcPr>
          <w:p w14:paraId="487D6FB8" w14:textId="77777777" w:rsidR="00615801" w:rsidRDefault="00615801" w:rsidP="00615801">
            <w:r>
              <w:t>Score</w:t>
            </w:r>
          </w:p>
        </w:tc>
      </w:tr>
      <w:tr w:rsidR="00615801" w14:paraId="578F8721" w14:textId="77777777" w:rsidTr="00615801">
        <w:tc>
          <w:tcPr>
            <w:tcW w:w="1165" w:type="dxa"/>
          </w:tcPr>
          <w:p w14:paraId="4CC98B37" w14:textId="77777777" w:rsidR="00615801" w:rsidRDefault="00615801" w:rsidP="00615801"/>
        </w:tc>
        <w:tc>
          <w:tcPr>
            <w:tcW w:w="1710" w:type="dxa"/>
          </w:tcPr>
          <w:p w14:paraId="6AEE98C4" w14:textId="77777777" w:rsidR="00615801" w:rsidRDefault="00615801" w:rsidP="00615801"/>
        </w:tc>
        <w:tc>
          <w:tcPr>
            <w:tcW w:w="3597" w:type="dxa"/>
          </w:tcPr>
          <w:p w14:paraId="5E678499" w14:textId="77777777" w:rsidR="00615801" w:rsidRDefault="00615801" w:rsidP="00615801"/>
          <w:p w14:paraId="4456C2EA" w14:textId="77777777" w:rsidR="00EE6BDC" w:rsidRDefault="00EE6BDC" w:rsidP="00615801"/>
          <w:p w14:paraId="4F8062F9" w14:textId="77777777" w:rsidR="00EE6BDC" w:rsidRDefault="00EE6BDC" w:rsidP="00615801"/>
          <w:p w14:paraId="0B61CDBE" w14:textId="77777777" w:rsidR="00EE6BDC" w:rsidRDefault="00EE6BDC" w:rsidP="00615801"/>
          <w:p w14:paraId="421E98FD" w14:textId="77777777" w:rsidR="00EE6BDC" w:rsidRDefault="00EE6BDC" w:rsidP="00615801"/>
          <w:p w14:paraId="2ADFE6C5" w14:textId="77777777" w:rsidR="00EE6BDC" w:rsidRDefault="00EE6BDC" w:rsidP="00615801"/>
          <w:p w14:paraId="6AA4EAA1" w14:textId="77777777" w:rsidR="00EE6BDC" w:rsidRDefault="00EE6BDC" w:rsidP="00615801"/>
          <w:p w14:paraId="53CA253D" w14:textId="77777777" w:rsidR="00EE6BDC" w:rsidRDefault="00EE6BDC" w:rsidP="00615801"/>
        </w:tc>
        <w:tc>
          <w:tcPr>
            <w:tcW w:w="2158" w:type="dxa"/>
          </w:tcPr>
          <w:p w14:paraId="0D036D94" w14:textId="77777777" w:rsidR="00615801" w:rsidRDefault="00615801" w:rsidP="00615801"/>
        </w:tc>
      </w:tr>
    </w:tbl>
    <w:p w14:paraId="383FD7F4" w14:textId="77777777" w:rsidR="00615801" w:rsidRDefault="00615801" w:rsidP="00615801"/>
    <w:p w14:paraId="044C72C0" w14:textId="77777777" w:rsidR="00F27C2F" w:rsidRDefault="00F27C2F" w:rsidP="00615801"/>
    <w:p w14:paraId="03DAF1B1" w14:textId="77777777" w:rsidR="003D5433" w:rsidRDefault="003D5433" w:rsidP="003D5433">
      <w:pPr>
        <w:pStyle w:val="Heading2"/>
      </w:pPr>
      <w:r>
        <w:t>CHECKLIST</w:t>
      </w:r>
      <w:r w:rsidR="006B545B">
        <w:t>:</w:t>
      </w:r>
    </w:p>
    <w:p w14:paraId="0176C0C9" w14:textId="77777777" w:rsidR="006B545B" w:rsidRPr="006B545B" w:rsidRDefault="006B545B" w:rsidP="006B545B"/>
    <w:tbl>
      <w:tblPr>
        <w:tblStyle w:val="TableGrid"/>
        <w:tblW w:w="0" w:type="auto"/>
        <w:tblLook w:val="04A0" w:firstRow="1" w:lastRow="0" w:firstColumn="1" w:lastColumn="0" w:noHBand="0" w:noVBand="1"/>
      </w:tblPr>
      <w:tblGrid>
        <w:gridCol w:w="1165"/>
        <w:gridCol w:w="4588"/>
        <w:gridCol w:w="2877"/>
      </w:tblGrid>
      <w:tr w:rsidR="003D5433" w14:paraId="701B26DB" w14:textId="77777777" w:rsidTr="003D5433">
        <w:tc>
          <w:tcPr>
            <w:tcW w:w="1165" w:type="dxa"/>
          </w:tcPr>
          <w:p w14:paraId="43CE9C50" w14:textId="77777777" w:rsidR="003D5433" w:rsidRDefault="003D5433" w:rsidP="00615801">
            <w:r>
              <w:t>SNo</w:t>
            </w:r>
          </w:p>
        </w:tc>
        <w:tc>
          <w:tcPr>
            <w:tcW w:w="4588" w:type="dxa"/>
          </w:tcPr>
          <w:p w14:paraId="684F72DE" w14:textId="77777777" w:rsidR="003D5433" w:rsidRDefault="003D5433" w:rsidP="00615801">
            <w:r>
              <w:t>Item</w:t>
            </w:r>
          </w:p>
        </w:tc>
        <w:tc>
          <w:tcPr>
            <w:tcW w:w="2877" w:type="dxa"/>
          </w:tcPr>
          <w:p w14:paraId="4AF690BB" w14:textId="77777777" w:rsidR="003D5433" w:rsidRDefault="003D5433" w:rsidP="00615801">
            <w:r>
              <w:t>Status</w:t>
            </w:r>
          </w:p>
        </w:tc>
      </w:tr>
      <w:tr w:rsidR="003D5433" w14:paraId="5C014653" w14:textId="77777777" w:rsidTr="003D5433">
        <w:tc>
          <w:tcPr>
            <w:tcW w:w="1165" w:type="dxa"/>
          </w:tcPr>
          <w:p w14:paraId="5CAE7FFD" w14:textId="77777777" w:rsidR="003D5433" w:rsidRDefault="001B107F" w:rsidP="001B107F">
            <w:pPr>
              <w:jc w:val="center"/>
            </w:pPr>
            <w:r>
              <w:lastRenderedPageBreak/>
              <w:t>1.</w:t>
            </w:r>
          </w:p>
        </w:tc>
        <w:tc>
          <w:tcPr>
            <w:tcW w:w="4588" w:type="dxa"/>
          </w:tcPr>
          <w:p w14:paraId="2D71046C" w14:textId="77777777" w:rsidR="003D5433" w:rsidRDefault="003D5433" w:rsidP="00615801">
            <w:r>
              <w:t xml:space="preserve">Source code documented </w:t>
            </w:r>
          </w:p>
        </w:tc>
        <w:tc>
          <w:tcPr>
            <w:tcW w:w="2877" w:type="dxa"/>
          </w:tcPr>
          <w:p w14:paraId="63C37235" w14:textId="77777777" w:rsidR="003D5433" w:rsidRDefault="003D5433" w:rsidP="00615801"/>
        </w:tc>
      </w:tr>
      <w:tr w:rsidR="003D5433" w14:paraId="1D2ECE2A" w14:textId="77777777" w:rsidTr="003D5433">
        <w:tc>
          <w:tcPr>
            <w:tcW w:w="1165" w:type="dxa"/>
          </w:tcPr>
          <w:p w14:paraId="37F3CDA5" w14:textId="77777777" w:rsidR="003D5433" w:rsidRDefault="003D5433" w:rsidP="001B107F">
            <w:pPr>
              <w:jc w:val="center"/>
            </w:pPr>
            <w:r>
              <w:t>2</w:t>
            </w:r>
            <w:r w:rsidR="001B107F">
              <w:t>.</w:t>
            </w:r>
          </w:p>
        </w:tc>
        <w:tc>
          <w:tcPr>
            <w:tcW w:w="4588" w:type="dxa"/>
          </w:tcPr>
          <w:p w14:paraId="1F251793"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6D0613B4" w14:textId="77777777" w:rsidR="003D5433" w:rsidRDefault="003D5433" w:rsidP="00615801"/>
        </w:tc>
      </w:tr>
      <w:tr w:rsidR="00BE56DB" w14:paraId="13B42E4D" w14:textId="77777777" w:rsidTr="003D5433">
        <w:tc>
          <w:tcPr>
            <w:tcW w:w="1165" w:type="dxa"/>
          </w:tcPr>
          <w:p w14:paraId="27A7D8C8" w14:textId="77777777" w:rsidR="00BE56DB" w:rsidRDefault="001B107F" w:rsidP="001B107F">
            <w:pPr>
              <w:jc w:val="center"/>
            </w:pPr>
            <w:r>
              <w:t>3.</w:t>
            </w:r>
          </w:p>
        </w:tc>
        <w:tc>
          <w:tcPr>
            <w:tcW w:w="4588" w:type="dxa"/>
          </w:tcPr>
          <w:p w14:paraId="6D343AFC"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07C7B695" w14:textId="77777777" w:rsidR="00BE56DB" w:rsidRDefault="00BE56DB" w:rsidP="00BE56DB"/>
        </w:tc>
      </w:tr>
    </w:tbl>
    <w:p w14:paraId="0260EDFC" w14:textId="77777777" w:rsidR="00615801" w:rsidRDefault="00615801"/>
    <w:sectPr w:rsidR="00615801" w:rsidSect="00094D05">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96FC3" w14:textId="77777777" w:rsidR="00617B9B" w:rsidRDefault="00617B9B" w:rsidP="00C6554A">
      <w:pPr>
        <w:spacing w:after="0" w:line="240" w:lineRule="auto"/>
      </w:pPr>
      <w:r>
        <w:separator/>
      </w:r>
    </w:p>
  </w:endnote>
  <w:endnote w:type="continuationSeparator" w:id="0">
    <w:p w14:paraId="79114C5E" w14:textId="77777777" w:rsidR="00617B9B" w:rsidRDefault="00617B9B"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77FD2" w14:textId="73BAB700" w:rsidR="002163EE" w:rsidRDefault="00AA12AF">
    <w:pPr>
      <w:pStyle w:val="Footer"/>
    </w:pPr>
    <w:r>
      <w:rPr>
        <w:caps w:val="0"/>
        <w:noProof/>
        <w:color w:val="00A0B8" w:themeColor="accent1"/>
      </w:rPr>
      <mc:AlternateContent>
        <mc:Choice Requires="wps">
          <w:drawing>
            <wp:anchor distT="182880" distB="182880" distL="114300" distR="114300" simplePos="0" relativeHeight="251659264" behindDoc="0" locked="0" layoutInCell="1" allowOverlap="0" wp14:anchorId="1424DC28" wp14:editId="4BED9004">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486400" cy="393065"/>
              <wp:effectExtent l="0" t="0" r="0" b="0"/>
              <wp:wrapTopAndBottom/>
              <wp:docPr id="13" name="Text Box 13" descr="Color-block footer displaying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01328" w14:paraId="1133889C" w14:textId="77777777">
                            <w:trPr>
                              <w:trHeight w:hRule="exact" w:val="360"/>
                            </w:trPr>
                            <w:tc>
                              <w:tcPr>
                                <w:tcW w:w="100" w:type="pct"/>
                                <w:shd w:val="clear" w:color="auto" w:fill="00A0B8" w:themeFill="accent1"/>
                                <w:vAlign w:val="center"/>
                              </w:tcPr>
                              <w:p w14:paraId="651EB83B"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68E9722"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0748DC2E" w14:textId="77777777" w:rsidR="00D01328" w:rsidRDefault="00685482">
                                <w:pPr>
                                  <w:pStyle w:val="Footer"/>
                                  <w:spacing w:before="40" w:after="40"/>
                                  <w:jc w:val="center"/>
                                  <w:rPr>
                                    <w:color w:val="FFFFFF" w:themeColor="background1"/>
                                  </w:rPr>
                                </w:pPr>
                                <w:r>
                                  <w:rPr>
                                    <w:color w:val="FFFFFF" w:themeColor="background1"/>
                                  </w:rPr>
                                  <w:fldChar w:fldCharType="begin"/>
                                </w:r>
                                <w:r w:rsidR="00D01328">
                                  <w:rPr>
                                    <w:color w:val="FFFFFF" w:themeColor="background1"/>
                                  </w:rPr>
                                  <w:instrText xml:space="preserve"> PAGE   \* MERGEFORMAT </w:instrText>
                                </w:r>
                                <w:r>
                                  <w:rPr>
                                    <w:color w:val="FFFFFF" w:themeColor="background1"/>
                                  </w:rPr>
                                  <w:fldChar w:fldCharType="separate"/>
                                </w:r>
                                <w:r w:rsidR="006B545B">
                                  <w:rPr>
                                    <w:noProof/>
                                    <w:color w:val="FFFFFF" w:themeColor="background1"/>
                                  </w:rPr>
                                  <w:t>2</w:t>
                                </w:r>
                                <w:r>
                                  <w:rPr>
                                    <w:noProof/>
                                    <w:color w:val="FFFFFF" w:themeColor="background1"/>
                                  </w:rPr>
                                  <w:fldChar w:fldCharType="end"/>
                                </w:r>
                              </w:p>
                            </w:tc>
                          </w:tr>
                        </w:tbl>
                        <w:p w14:paraId="010C8F7C"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424DC28"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6in;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01328" w14:paraId="1133889C" w14:textId="77777777">
                      <w:trPr>
                        <w:trHeight w:hRule="exact" w:val="360"/>
                      </w:trPr>
                      <w:tc>
                        <w:tcPr>
                          <w:tcW w:w="100" w:type="pct"/>
                          <w:shd w:val="clear" w:color="auto" w:fill="00A0B8" w:themeFill="accent1"/>
                          <w:vAlign w:val="center"/>
                        </w:tcPr>
                        <w:p w14:paraId="651EB83B"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68E9722"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0748DC2E" w14:textId="77777777" w:rsidR="00D01328" w:rsidRDefault="00685482">
                          <w:pPr>
                            <w:pStyle w:val="Footer"/>
                            <w:spacing w:before="40" w:after="40"/>
                            <w:jc w:val="center"/>
                            <w:rPr>
                              <w:color w:val="FFFFFF" w:themeColor="background1"/>
                            </w:rPr>
                          </w:pPr>
                          <w:r>
                            <w:rPr>
                              <w:color w:val="FFFFFF" w:themeColor="background1"/>
                            </w:rPr>
                            <w:fldChar w:fldCharType="begin"/>
                          </w:r>
                          <w:r w:rsidR="00D01328">
                            <w:rPr>
                              <w:color w:val="FFFFFF" w:themeColor="background1"/>
                            </w:rPr>
                            <w:instrText xml:space="preserve"> PAGE   \* MERGEFORMAT </w:instrText>
                          </w:r>
                          <w:r>
                            <w:rPr>
                              <w:color w:val="FFFFFF" w:themeColor="background1"/>
                            </w:rPr>
                            <w:fldChar w:fldCharType="separate"/>
                          </w:r>
                          <w:r w:rsidR="006B545B">
                            <w:rPr>
                              <w:noProof/>
                              <w:color w:val="FFFFFF" w:themeColor="background1"/>
                            </w:rPr>
                            <w:t>2</w:t>
                          </w:r>
                          <w:r>
                            <w:rPr>
                              <w:noProof/>
                              <w:color w:val="FFFFFF" w:themeColor="background1"/>
                            </w:rPr>
                            <w:fldChar w:fldCharType="end"/>
                          </w:r>
                        </w:p>
                      </w:tc>
                    </w:tr>
                  </w:tbl>
                  <w:p w14:paraId="010C8F7C"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38A6B" w14:textId="77777777" w:rsidR="00617B9B" w:rsidRDefault="00617B9B" w:rsidP="00C6554A">
      <w:pPr>
        <w:spacing w:after="0" w:line="240" w:lineRule="auto"/>
      </w:pPr>
      <w:r>
        <w:separator/>
      </w:r>
    </w:p>
  </w:footnote>
  <w:footnote w:type="continuationSeparator" w:id="0">
    <w:p w14:paraId="78279834" w14:textId="77777777" w:rsidR="00617B9B" w:rsidRDefault="00617B9B"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2067AFB"/>
    <w:multiLevelType w:val="hybridMultilevel"/>
    <w:tmpl w:val="10CE17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C6896"/>
    <w:multiLevelType w:val="hybridMultilevel"/>
    <w:tmpl w:val="FD0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810B20"/>
    <w:multiLevelType w:val="hybridMultilevel"/>
    <w:tmpl w:val="8C4605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6D2455"/>
    <w:multiLevelType w:val="hybridMultilevel"/>
    <w:tmpl w:val="6C569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D6A72"/>
    <w:multiLevelType w:val="hybridMultilevel"/>
    <w:tmpl w:val="77CE94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683126"/>
    <w:multiLevelType w:val="hybridMultilevel"/>
    <w:tmpl w:val="E69C89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2"/>
  </w:num>
  <w:num w:numId="19">
    <w:abstractNumId w:val="16"/>
  </w:num>
  <w:num w:numId="20">
    <w:abstractNumId w:val="15"/>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1"/>
    <w:rsid w:val="00023A49"/>
    <w:rsid w:val="000941DC"/>
    <w:rsid w:val="00094D05"/>
    <w:rsid w:val="000D35E4"/>
    <w:rsid w:val="00106942"/>
    <w:rsid w:val="00124D4A"/>
    <w:rsid w:val="001317F9"/>
    <w:rsid w:val="0016070B"/>
    <w:rsid w:val="001627EB"/>
    <w:rsid w:val="001B107F"/>
    <w:rsid w:val="001F4186"/>
    <w:rsid w:val="00242530"/>
    <w:rsid w:val="002554CD"/>
    <w:rsid w:val="002714FC"/>
    <w:rsid w:val="00293B83"/>
    <w:rsid w:val="00293D15"/>
    <w:rsid w:val="00294135"/>
    <w:rsid w:val="002B4294"/>
    <w:rsid w:val="002E33B5"/>
    <w:rsid w:val="00333D0D"/>
    <w:rsid w:val="003657BC"/>
    <w:rsid w:val="003A2D53"/>
    <w:rsid w:val="003C7119"/>
    <w:rsid w:val="003D5433"/>
    <w:rsid w:val="004002B3"/>
    <w:rsid w:val="004B14E6"/>
    <w:rsid w:val="004C049F"/>
    <w:rsid w:val="005000E2"/>
    <w:rsid w:val="00523FF3"/>
    <w:rsid w:val="005A33E3"/>
    <w:rsid w:val="00615801"/>
    <w:rsid w:val="00617B9B"/>
    <w:rsid w:val="00650890"/>
    <w:rsid w:val="006520AE"/>
    <w:rsid w:val="00672D77"/>
    <w:rsid w:val="00685482"/>
    <w:rsid w:val="006A2E97"/>
    <w:rsid w:val="006A3CE7"/>
    <w:rsid w:val="006B545B"/>
    <w:rsid w:val="006C12B6"/>
    <w:rsid w:val="006E0AD5"/>
    <w:rsid w:val="007820D7"/>
    <w:rsid w:val="00794820"/>
    <w:rsid w:val="00795EAC"/>
    <w:rsid w:val="007C3920"/>
    <w:rsid w:val="00826F28"/>
    <w:rsid w:val="009147E8"/>
    <w:rsid w:val="009C7CE5"/>
    <w:rsid w:val="00AA12AF"/>
    <w:rsid w:val="00AD608B"/>
    <w:rsid w:val="00AE406D"/>
    <w:rsid w:val="00B113B3"/>
    <w:rsid w:val="00BB2BE5"/>
    <w:rsid w:val="00BD25AA"/>
    <w:rsid w:val="00BE56DB"/>
    <w:rsid w:val="00C6554A"/>
    <w:rsid w:val="00C9294A"/>
    <w:rsid w:val="00CC4AA0"/>
    <w:rsid w:val="00CE1101"/>
    <w:rsid w:val="00CF1726"/>
    <w:rsid w:val="00CF6867"/>
    <w:rsid w:val="00D01328"/>
    <w:rsid w:val="00D151B0"/>
    <w:rsid w:val="00D3231D"/>
    <w:rsid w:val="00DB7065"/>
    <w:rsid w:val="00DD31AE"/>
    <w:rsid w:val="00E5004C"/>
    <w:rsid w:val="00ED7C44"/>
    <w:rsid w:val="00EE6BDC"/>
    <w:rsid w:val="00F27C2F"/>
    <w:rsid w:val="00F62829"/>
    <w:rsid w:val="00FA66E6"/>
    <w:rsid w:val="00FA67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09CD22"/>
  <w15:docId w15:val="{0825D962-AF27-4DCE-93BD-9B6A561C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reading-writing-text-files-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reka.co/blog/apache-hadoop-hdfs-architectur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python_multithreading.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program-round-robin-scheduling-set-1/" TargetMode="External"/><Relationship Id="rId4" Type="http://schemas.openxmlformats.org/officeDocument/2006/relationships/settings" Target="settings.xml"/><Relationship Id="rId9" Type="http://schemas.openxmlformats.org/officeDocument/2006/relationships/hyperlink" Target="https://www.geeksforgeeks.org/socket-programming-python/"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70"/>
    <w:rsid w:val="0009019A"/>
    <w:rsid w:val="000D15E4"/>
    <w:rsid w:val="00195D6A"/>
    <w:rsid w:val="00256365"/>
    <w:rsid w:val="003159D4"/>
    <w:rsid w:val="00440C0C"/>
    <w:rsid w:val="0076141F"/>
    <w:rsid w:val="008426CB"/>
    <w:rsid w:val="00903328"/>
    <w:rsid w:val="00BD0610"/>
    <w:rsid w:val="00C43070"/>
    <w:rsid w:val="00DF3D2A"/>
    <w:rsid w:val="00E55620"/>
    <w:rsid w:val="00FA3D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692C-B7B6-4E28-9646-0ACD4563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151</TotalTime>
  <Pages>6</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neeli Krishna Dheeraj</cp:lastModifiedBy>
  <cp:revision>10</cp:revision>
  <dcterms:created xsi:type="dcterms:W3CDTF">2020-12-06T17:25:00Z</dcterms:created>
  <dcterms:modified xsi:type="dcterms:W3CDTF">2020-12-07T08:01:00Z</dcterms:modified>
</cp:coreProperties>
</file>